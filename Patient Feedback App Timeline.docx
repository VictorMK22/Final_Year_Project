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Pr="0026504D" w:rsidRDefault="000150E9" w:rsidP="0026504D">
      <w:pPr>
        <w:pStyle w:val="Title"/>
      </w:pPr>
      <w:r w:rsidRPr="0026504D">
        <w:rPr>
          <w:noProof/>
        </w:rPr>
        <w:drawing>
          <wp:anchor distT="0" distB="0" distL="114300" distR="114300" simplePos="0" relativeHeight="251666432" behindDoc="0" locked="1" layoutInCell="1" allowOverlap="1" wp14:anchorId="2AE9D331" wp14:editId="6757B7E5">
            <wp:simplePos x="0" y="0"/>
            <wp:positionH relativeFrom="margin">
              <wp:align>right</wp:align>
            </wp:positionH>
            <mc:AlternateContent>
              <mc:Choice Requires="wp14">
                <wp:positionV relativeFrom="page">
                  <wp14:pctPosVOffset>14500</wp14:pctPosVOffset>
                </wp:positionV>
              </mc:Choice>
              <mc:Fallback>
                <wp:positionV relativeFrom="page">
                  <wp:posOffset>1457960</wp:posOffset>
                </wp:positionV>
              </mc:Fallback>
            </mc:AlternateContent>
            <wp:extent cx="685800" cy="621792"/>
            <wp:effectExtent l="0" t="0" r="0" b="0"/>
            <wp:wrapNone/>
            <wp:docPr id="192" name="Picture 192" descr="Microsoft Wo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keTour_Word_RevLogo-0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5800" cy="62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8800</wp14:pctWidth>
            </wp14:sizeRelH>
            <wp14:sizeRelV relativeFrom="page">
              <wp14:pctHeight>6200</wp14:pctHeight>
            </wp14:sizeRelV>
          </wp:anchor>
        </w:drawing>
      </w:r>
      <w:r w:rsidR="00D61D0B">
        <w:t>Patient Feedback Management system Timeline</w:t>
      </w:r>
    </w:p>
    <w:p w:rsidR="009853E9" w:rsidRDefault="009853E9" w:rsidP="00D61D0B">
      <w:pPr>
        <w:pStyle w:val="Subtitle"/>
      </w:pPr>
      <w:bookmarkStart w:id="0" w:name="_Hlk487785372"/>
      <w:bookmarkEnd w:id="0"/>
    </w:p>
    <w:tbl>
      <w:tblPr>
        <w:tblW w:w="283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ideo layout table"/>
      </w:tblPr>
      <w:tblGrid>
        <w:gridCol w:w="5311"/>
      </w:tblGrid>
      <w:tr w:rsidR="00D61D0B" w:rsidRPr="00BF457D" w:rsidTr="00D61D0B">
        <w:tc>
          <w:tcPr>
            <w:tcW w:w="5310" w:type="dxa"/>
          </w:tcPr>
          <w:p w:rsidR="00D61D0B" w:rsidRPr="00BF457D" w:rsidRDefault="00D61D0B" w:rsidP="00BF457D"/>
        </w:tc>
      </w:tr>
    </w:tbl>
    <w:p w:rsidR="00D61D0B" w:rsidRDefault="00D61D0B" w:rsidP="00D61D0B">
      <w:pPr>
        <w:pStyle w:val="Heading1"/>
      </w:pPr>
      <w:r>
        <w:t>6 Week Structured Approach</w:t>
      </w:r>
    </w:p>
    <w:p w:rsidR="00D61D0B" w:rsidRDefault="00D61D0B" w:rsidP="00D61D0B">
      <w:r>
        <w:pict>
          <v:rect id="_x0000_i1473" style="width:0;height:1.5pt" o:hralign="center" o:hrstd="t" o:hr="t" fillcolor="#a0a0a0" stroked="f"/>
        </w:pict>
      </w:r>
    </w:p>
    <w:p w:rsidR="00D61D0B" w:rsidRDefault="00D61D0B" w:rsidP="00D61D0B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💡</w:t>
      </w:r>
      <w:r>
        <w:rPr>
          <w:rStyle w:val="Strong"/>
          <w:b w:val="0"/>
          <w:bCs w:val="0"/>
        </w:rPr>
        <w:t xml:space="preserve"> Week 1: Planning &amp; Setup</w:t>
      </w:r>
    </w:p>
    <w:p w:rsidR="00D61D0B" w:rsidRDefault="00D61D0B" w:rsidP="00D61D0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Define app requirements, user roles, and features.</w:t>
      </w:r>
      <w:bookmarkStart w:id="1" w:name="_GoBack"/>
      <w:bookmarkEnd w:id="1"/>
      <w:r>
        <w:br/>
      </w:r>
      <w:r>
        <w:rPr>
          <w:rFonts w:ascii="Segoe UI Symbol" w:hAnsi="Segoe UI Symbol" w:cs="Segoe UI Symbol"/>
        </w:rPr>
        <w:t>✅</w:t>
      </w:r>
      <w:r>
        <w:t xml:space="preserve"> Choose tech stack (Flutter, Firebase/MySQL).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Set up Firebase (if used) for authentication &amp; database.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Create a GitHub repository for version control.</w:t>
      </w:r>
    </w:p>
    <w:p w:rsidR="00D61D0B" w:rsidRDefault="00D61D0B" w:rsidP="00D61D0B">
      <w:r>
        <w:pict>
          <v:rect id="_x0000_i1474" style="width:0;height:1.5pt" o:hralign="center" o:hrstd="t" o:hr="t" fillcolor="#a0a0a0" stroked="f"/>
        </w:pict>
      </w:r>
    </w:p>
    <w:p w:rsidR="00D61D0B" w:rsidRDefault="00D61D0B" w:rsidP="00D61D0B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🛠</w:t>
      </w:r>
      <w:r>
        <w:rPr>
          <w:rStyle w:val="Strong"/>
          <w:b w:val="0"/>
          <w:bCs w:val="0"/>
        </w:rPr>
        <w:t>️ Week 2: Authentication &amp; User Management</w:t>
      </w:r>
    </w:p>
    <w:p w:rsidR="00D61D0B" w:rsidRDefault="00D61D0B" w:rsidP="00D61D0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Implement </w:t>
      </w:r>
      <w:r>
        <w:rPr>
          <w:rStyle w:val="Strong"/>
        </w:rPr>
        <w:t>user authentication</w:t>
      </w:r>
      <w:r>
        <w:t xml:space="preserve"> (Sign up, Login, Logout).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Set up </w:t>
      </w:r>
      <w:r>
        <w:rPr>
          <w:rStyle w:val="Strong"/>
        </w:rPr>
        <w:t>role-based access</w:t>
      </w:r>
      <w:r>
        <w:t xml:space="preserve"> (Patients, Admins, Doctors).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Secure authentication using </w:t>
      </w:r>
      <w:r>
        <w:rPr>
          <w:rStyle w:val="Strong"/>
        </w:rPr>
        <w:t>Firebase Auth</w:t>
      </w:r>
      <w:r>
        <w:t xml:space="preserve"> or </w:t>
      </w:r>
      <w:r>
        <w:rPr>
          <w:rStyle w:val="Strong"/>
        </w:rPr>
        <w:t>JWT</w:t>
      </w:r>
      <w:r>
        <w:t>.</w:t>
      </w:r>
    </w:p>
    <w:p w:rsidR="00D61D0B" w:rsidRDefault="00D61D0B" w:rsidP="00D61D0B">
      <w:r>
        <w:pict>
          <v:rect id="_x0000_i1475" style="width:0;height:1.5pt" o:hralign="center" o:hrstd="t" o:hr="t" fillcolor="#a0a0a0" stroked="f"/>
        </w:pict>
      </w:r>
    </w:p>
    <w:p w:rsidR="00D61D0B" w:rsidRDefault="00D61D0B" w:rsidP="00D61D0B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📝</w:t>
      </w:r>
      <w:r>
        <w:rPr>
          <w:rStyle w:val="Strong"/>
          <w:b w:val="0"/>
          <w:bCs w:val="0"/>
        </w:rPr>
        <w:t xml:space="preserve"> Week 3: Feedback Submission &amp; Storage</w:t>
      </w:r>
    </w:p>
    <w:p w:rsidR="00D61D0B" w:rsidRDefault="00D61D0B" w:rsidP="00D61D0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Create feedback </w:t>
      </w:r>
      <w:r>
        <w:rPr>
          <w:rStyle w:val="Strong"/>
        </w:rPr>
        <w:t>form UI</w:t>
      </w:r>
      <w:r>
        <w:t xml:space="preserve"> (rating, text, images).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Implement </w:t>
      </w:r>
      <w:r>
        <w:rPr>
          <w:rStyle w:val="Strong"/>
        </w:rPr>
        <w:t>database storage</w:t>
      </w:r>
      <w:r>
        <w:t xml:space="preserve"> (Firestore/MySQL).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Allow </w:t>
      </w:r>
      <w:r>
        <w:rPr>
          <w:rStyle w:val="Strong"/>
        </w:rPr>
        <w:t>patients to submit</w:t>
      </w:r>
      <w:r>
        <w:t xml:space="preserve"> feedback.</w:t>
      </w:r>
    </w:p>
    <w:p w:rsidR="00D61D0B" w:rsidRDefault="00D61D0B" w:rsidP="00D61D0B">
      <w:r>
        <w:pict>
          <v:rect id="_x0000_i1476" style="width:0;height:1.5pt" o:hralign="center" o:hrstd="t" o:hr="t" fillcolor="#a0a0a0" stroked="f"/>
        </w:pict>
      </w:r>
    </w:p>
    <w:p w:rsidR="00D61D0B" w:rsidRDefault="00D61D0B" w:rsidP="00D61D0B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📊</w:t>
      </w:r>
      <w:r>
        <w:rPr>
          <w:rStyle w:val="Strong"/>
          <w:b w:val="0"/>
          <w:bCs w:val="0"/>
        </w:rPr>
        <w:t xml:space="preserve"> Week 4: Feedback Management &amp; Notifications</w:t>
      </w:r>
    </w:p>
    <w:p w:rsidR="00D61D0B" w:rsidRDefault="00D61D0B" w:rsidP="00D61D0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Create </w:t>
      </w:r>
      <w:r>
        <w:rPr>
          <w:rStyle w:val="Strong"/>
        </w:rPr>
        <w:t>Admin Dashboard</w:t>
      </w:r>
      <w:r>
        <w:t xml:space="preserve"> for viewing feedback.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Implement </w:t>
      </w:r>
      <w:r>
        <w:rPr>
          <w:rStyle w:val="Strong"/>
        </w:rPr>
        <w:t>push notifications</w:t>
      </w:r>
      <w:r>
        <w:t xml:space="preserve"> for feedback updates.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Add options for </w:t>
      </w:r>
      <w:r>
        <w:rPr>
          <w:rStyle w:val="Strong"/>
        </w:rPr>
        <w:t>response from admins/doctors</w:t>
      </w:r>
      <w:r>
        <w:t>.</w:t>
      </w:r>
    </w:p>
    <w:p w:rsidR="00D61D0B" w:rsidRDefault="00D61D0B" w:rsidP="00D61D0B">
      <w:r>
        <w:pict>
          <v:rect id="_x0000_i1477" style="width:0;height:1.5pt" o:hralign="center" o:hrstd="t" o:hr="t" fillcolor="#a0a0a0" stroked="f"/>
        </w:pict>
      </w:r>
    </w:p>
    <w:p w:rsidR="00D61D0B" w:rsidRDefault="00D61D0B" w:rsidP="00D61D0B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📈</w:t>
      </w:r>
      <w:r>
        <w:rPr>
          <w:rStyle w:val="Strong"/>
          <w:b w:val="0"/>
          <w:bCs w:val="0"/>
        </w:rPr>
        <w:t xml:space="preserve"> Week 5: Feedback Analytics &amp; Reports</w:t>
      </w:r>
    </w:p>
    <w:p w:rsidR="00D61D0B" w:rsidRDefault="00D61D0B" w:rsidP="00D61D0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Generate </w:t>
      </w:r>
      <w:r>
        <w:rPr>
          <w:rStyle w:val="Strong"/>
        </w:rPr>
        <w:t>reports &amp; graphs</w:t>
      </w:r>
      <w:r>
        <w:t xml:space="preserve"> on patient feedback.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Implement </w:t>
      </w:r>
      <w:r>
        <w:rPr>
          <w:rStyle w:val="Strong"/>
        </w:rPr>
        <w:t>filtering and search</w:t>
      </w:r>
      <w:r>
        <w:t xml:space="preserve"> in feedback.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Add </w:t>
      </w:r>
      <w:r>
        <w:rPr>
          <w:rStyle w:val="Strong"/>
        </w:rPr>
        <w:t>anonymous feedback submission</w:t>
      </w:r>
      <w:r>
        <w:t xml:space="preserve"> option.</w:t>
      </w:r>
    </w:p>
    <w:p w:rsidR="00D61D0B" w:rsidRDefault="00D61D0B" w:rsidP="00D61D0B">
      <w:r>
        <w:pict>
          <v:rect id="_x0000_i1478" style="width:0;height:1.5pt" o:hralign="center" o:hrstd="t" o:hr="t" fillcolor="#a0a0a0" stroked="f"/>
        </w:pict>
      </w:r>
    </w:p>
    <w:p w:rsidR="00D61D0B" w:rsidRDefault="00D61D0B" w:rsidP="00D61D0B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🚀</w:t>
      </w:r>
      <w:r>
        <w:rPr>
          <w:rStyle w:val="Strong"/>
          <w:b w:val="0"/>
          <w:bCs w:val="0"/>
        </w:rPr>
        <w:t xml:space="preserve"> Week 6: Testing &amp; Deployment</w:t>
      </w:r>
    </w:p>
    <w:p w:rsidR="00D61D0B" w:rsidRDefault="00D61D0B" w:rsidP="00D61D0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Perform </w:t>
      </w:r>
      <w:r>
        <w:rPr>
          <w:rStyle w:val="Strong"/>
        </w:rPr>
        <w:t>app testing</w:t>
      </w:r>
      <w:r>
        <w:t xml:space="preserve"> (bug fixing, UI improvements).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Deploy the app on </w:t>
      </w:r>
      <w:r>
        <w:rPr>
          <w:rStyle w:val="Strong"/>
        </w:rPr>
        <w:t>Google Play Store or TestFlight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Optimize for </w:t>
      </w:r>
      <w:r>
        <w:rPr>
          <w:rStyle w:val="Strong"/>
        </w:rPr>
        <w:t>performance &amp; security</w:t>
      </w:r>
      <w:r>
        <w:t>.</w:t>
      </w:r>
    </w:p>
    <w:p w:rsidR="00D61D0B" w:rsidRDefault="00D61D0B" w:rsidP="00D61D0B">
      <w:r>
        <w:pict>
          <v:rect id="_x0000_i1479" style="width:0;height:1.5pt" o:hralign="center" o:hrstd="t" o:hr="t" fillcolor="#a0a0a0" stroked="f"/>
        </w:pict>
      </w:r>
    </w:p>
    <w:p w:rsidR="00D61D0B" w:rsidRDefault="00D61D0B" w:rsidP="00D61D0B">
      <w:pPr>
        <w:pStyle w:val="Heading3"/>
      </w:pPr>
      <w:r>
        <w:rPr>
          <w:rStyle w:val="Strong"/>
          <w:b w:val="0"/>
          <w:bCs w:val="0"/>
        </w:rPr>
        <w:t>Total Time: 6 Weeks (Flexible)</w:t>
      </w:r>
    </w:p>
    <w:p w:rsidR="006D3A72" w:rsidRPr="00D61D0B" w:rsidRDefault="00D61D0B" w:rsidP="00D61D0B">
      <w:pPr>
        <w:pStyle w:val="NormalWeb"/>
      </w:pPr>
      <w:r>
        <w:rPr>
          <w:rFonts w:ascii="Segoe UI Symbol" w:hAnsi="Segoe UI Symbol" w:cs="Segoe UI Symbol"/>
        </w:rPr>
        <w:t>🛠</w:t>
      </w:r>
      <w:r>
        <w:t xml:space="preserve">️ If you work part-time on this, it could take </w:t>
      </w:r>
      <w:r>
        <w:rPr>
          <w:rStyle w:val="Strong"/>
        </w:rPr>
        <w:t>8-10 weeks</w:t>
      </w:r>
      <w:r>
        <w:t>.</w:t>
      </w:r>
      <w:r>
        <w:br/>
      </w:r>
      <w:r>
        <w:rPr>
          <w:rFonts w:ascii="Segoe UI Symbol" w:hAnsi="Segoe UI Symbol" w:cs="Segoe UI Symbol"/>
        </w:rPr>
        <w:t>🚀</w:t>
      </w:r>
      <w:r>
        <w:t xml:space="preserve"> If you focus full-time, you may complete it in </w:t>
      </w:r>
      <w:r>
        <w:rPr>
          <w:rStyle w:val="Strong"/>
        </w:rPr>
        <w:t>4-5 weeks</w:t>
      </w:r>
      <w:r>
        <w:t>.</w:t>
      </w:r>
    </w:p>
    <w:sectPr w:rsidR="006D3A72" w:rsidRPr="00D61D0B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CFD" w:rsidRDefault="008A1CFD">
      <w:pPr>
        <w:spacing w:line="240" w:lineRule="auto"/>
      </w:pPr>
      <w:r>
        <w:separator/>
      </w:r>
    </w:p>
  </w:endnote>
  <w:endnote w:type="continuationSeparator" w:id="0">
    <w:p w:rsidR="008A1CFD" w:rsidRDefault="008A1C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CFD" w:rsidRDefault="008A1CFD">
      <w:pPr>
        <w:spacing w:line="240" w:lineRule="auto"/>
      </w:pPr>
      <w:r>
        <w:separator/>
      </w:r>
    </w:p>
  </w:footnote>
  <w:footnote w:type="continuationSeparator" w:id="0">
    <w:p w:rsidR="008A1CFD" w:rsidRDefault="008A1C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D0B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A1CFD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A0C45"/>
    <w:rsid w:val="00CC3AB0"/>
    <w:rsid w:val="00CD4A9C"/>
    <w:rsid w:val="00CF12AE"/>
    <w:rsid w:val="00D1798D"/>
    <w:rsid w:val="00D61D0B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EBD9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8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Welcome%20t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</Template>
  <TotalTime>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2025-02-24T19:49:00Z</dcterms:created>
  <dcterms:modified xsi:type="dcterms:W3CDTF">2025-02-24T19:56:00Z</dcterms:modified>
</cp:coreProperties>
</file>